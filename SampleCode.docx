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*************************************************************************************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Making a call to the twitter API with requested query:</w:t>
      </w:r>
      <w:bookmarkStart w:id="0" w:name="_GoBack"/>
      <w:bookmarkEnd w:id="0"/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*************************************************************************************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query = req.getParameter(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query = query.replace(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"%20"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URL Twitter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"http://search.twitter.com/search.json?q="</w:t>
      </w:r>
      <w:r>
        <w:rPr>
          <w:rFonts w:ascii="Consolas" w:hAnsi="Consolas" w:cs="Consolas"/>
          <w:color w:val="000000"/>
          <w:sz w:val="20"/>
          <w:szCs w:val="20"/>
        </w:rPr>
        <w:t>+query);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URLConnection yc = Twitter.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openConnection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BufferedReader in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yc.getInputStream()));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inputLine;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StringBuffer output=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((inputLine = in.readLine())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output.append((inputLine));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in.close();</w:t>
      </w:r>
    </w:p>
    <w:p w:rsidR="008B4147" w:rsidRDefault="008B4147" w:rsidP="00A856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json = output.toString();</w:t>
      </w:r>
    </w:p>
    <w:p w:rsidR="008B4147" w:rsidRDefault="008B4147" w:rsidP="00A85664">
      <w:pPr>
        <w:rPr>
          <w:rFonts w:ascii="Consolas" w:hAnsi="Consolas" w:cs="Consolas"/>
          <w:color w:val="000000"/>
          <w:sz w:val="20"/>
          <w:szCs w:val="20"/>
        </w:rPr>
      </w:pP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*************************************************************************************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Parsing the JSON response from twitter: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(If you’re not able to find library files, unzip the attached JSONParsing file and add it to your code.)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*************************************************************************************</w:t>
      </w:r>
    </w:p>
    <w:p w:rsidR="008B4147" w:rsidRDefault="008B4147" w:rsidP="00A85664"/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JSONObject myjson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JSONObject(json);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JSONArray the_json_array = myjson.getJSONArray(</w:t>
      </w:r>
      <w:r>
        <w:rPr>
          <w:rFonts w:ascii="Consolas" w:hAnsi="Consolas" w:cs="Consolas"/>
          <w:color w:val="2A00FF"/>
          <w:sz w:val="20"/>
          <w:szCs w:val="20"/>
        </w:rPr>
        <w:t>"results"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 = the_json_array.length();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ArrayList&lt;JSONObject&gt; arrays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ArrayList&lt;JSONObject&gt;();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size; i++)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JSONObject another_json_object = the_json_array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.getJSONObject(i);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tweet_id = another_json_object.get(</w:t>
      </w:r>
      <w:r>
        <w:rPr>
          <w:rFonts w:ascii="Consolas" w:hAnsi="Consolas" w:cs="Consolas"/>
          <w:color w:val="2A00FF"/>
          <w:sz w:val="20"/>
          <w:szCs w:val="20"/>
        </w:rPr>
        <w:t>"id_str"</w:t>
      </w:r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text = another_json_object.get(</w:t>
      </w:r>
      <w:r>
        <w:rPr>
          <w:rFonts w:ascii="Consolas" w:hAnsi="Consolas" w:cs="Consolas"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from_user = another_json_object.get(</w:t>
      </w:r>
      <w:r>
        <w:rPr>
          <w:rFonts w:ascii="Consolas" w:hAnsi="Consolas" w:cs="Consolas"/>
          <w:color w:val="2A00FF"/>
          <w:sz w:val="20"/>
          <w:szCs w:val="20"/>
        </w:rPr>
        <w:t>"from_user"</w:t>
      </w:r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from_user_name = another_json_object.get(</w:t>
      </w:r>
      <w:r>
        <w:rPr>
          <w:rFonts w:ascii="Consolas" w:hAnsi="Consolas" w:cs="Consolas"/>
          <w:color w:val="2A00FF"/>
          <w:sz w:val="20"/>
          <w:szCs w:val="20"/>
        </w:rPr>
        <w:t>"from_user_name"</w:t>
      </w:r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created_at = another_json_object.get(</w:t>
      </w:r>
      <w:r>
        <w:rPr>
          <w:rFonts w:ascii="Consolas" w:hAnsi="Consolas" w:cs="Consolas"/>
          <w:color w:val="2A00FF"/>
          <w:sz w:val="20"/>
          <w:szCs w:val="20"/>
        </w:rPr>
        <w:t>"created_at"</w:t>
      </w:r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profile_image_url = another_json_object.get(</w:t>
      </w:r>
      <w:r>
        <w:rPr>
          <w:rFonts w:ascii="Consolas" w:hAnsi="Consolas" w:cs="Consolas"/>
          <w:color w:val="2A00FF"/>
          <w:sz w:val="20"/>
          <w:szCs w:val="20"/>
        </w:rPr>
        <w:t>"profile_image_url"</w:t>
      </w:r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147" w:rsidRDefault="008B4147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TwitterBean(tweet_id, text, from_user,from_user_name, created_at, profile_image_url);</w:t>
      </w:r>
    </w:p>
    <w:p w:rsidR="008B4147" w:rsidRDefault="008B4147" w:rsidP="00A85664">
      <w:r>
        <w:rPr>
          <w:rFonts w:ascii="Consolas" w:hAnsi="Consolas" w:cs="Consolas"/>
          <w:color w:val="000000"/>
          <w:sz w:val="20"/>
          <w:szCs w:val="20"/>
        </w:rPr>
        <w:t>listOfTweets.add(tb);</w:t>
      </w:r>
    </w:p>
    <w:p w:rsidR="008B4147" w:rsidRDefault="008B4147"/>
    <w:sectPr w:rsidR="008B4147" w:rsidSect="00A3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11EE"/>
    <w:rsid w:val="004711EE"/>
    <w:rsid w:val="00481419"/>
    <w:rsid w:val="008B4147"/>
    <w:rsid w:val="00925661"/>
    <w:rsid w:val="0096125A"/>
    <w:rsid w:val="00A32063"/>
    <w:rsid w:val="00A8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6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270</Words>
  <Characters>1539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*************************************************************************************</dc:title>
  <dc:subject/>
  <dc:creator>Prasad</dc:creator>
  <cp:keywords/>
  <dc:description/>
  <cp:lastModifiedBy>sambit</cp:lastModifiedBy>
  <cp:revision>2</cp:revision>
  <dcterms:created xsi:type="dcterms:W3CDTF">2012-12-03T02:42:00Z</dcterms:created>
  <dcterms:modified xsi:type="dcterms:W3CDTF">2012-12-03T02:42:00Z</dcterms:modified>
</cp:coreProperties>
</file>